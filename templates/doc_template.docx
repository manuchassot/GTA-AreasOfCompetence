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780C0F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780C0F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780C0F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780C0F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780C0F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780C0F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780C0F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BF252" w14:textId="77777777" w:rsidR="00780C0F" w:rsidRDefault="00780C0F" w:rsidP="007A2B9A">
      <w:r>
        <w:separator/>
      </w:r>
    </w:p>
  </w:endnote>
  <w:endnote w:type="continuationSeparator" w:id="0">
    <w:p w14:paraId="41407A6C" w14:textId="77777777" w:rsidR="00780C0F" w:rsidRDefault="00780C0F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C0E7A" w14:textId="77777777" w:rsidR="00780C0F" w:rsidRDefault="00780C0F" w:rsidP="007A2B9A">
      <w:r>
        <w:separator/>
      </w:r>
    </w:p>
  </w:footnote>
  <w:footnote w:type="continuationSeparator" w:id="0">
    <w:p w14:paraId="0174D663" w14:textId="77777777" w:rsidR="00780C0F" w:rsidRDefault="00780C0F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38AA" w14:textId="091E44F4" w:rsidR="002D36B2" w:rsidRPr="007A2B9A" w:rsidRDefault="00CE5B95" w:rsidP="002D36B2">
    <w:pPr>
      <w:pStyle w:val="Documentreference"/>
    </w:pPr>
    <w:r w:rsidRPr="007A2B9A">
      <w:t>IOTC-20</w:t>
    </w:r>
    <w:r>
      <w:t>2</w:t>
    </w:r>
    <w:r w:rsidR="00CB5981">
      <w:t>2</w:t>
    </w:r>
    <w:r w:rsidRPr="007A2B9A">
      <w:t>-W</w:t>
    </w:r>
    <w:r>
      <w:t>PT</w:t>
    </w:r>
    <w:r w:rsidR="00CB5981">
      <w:t>m</w:t>
    </w:r>
    <w:r>
      <w:t>T</w:t>
    </w:r>
    <w:r w:rsidR="00CB5981">
      <w:t>08</w:t>
    </w:r>
    <w:r w:rsidRPr="007A2B9A">
      <w:t>-</w:t>
    </w:r>
    <w:r>
      <w:t>0</w:t>
    </w:r>
    <w:r w:rsidR="00CB5981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3A1DD" w14:textId="33919D36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CB5981">
      <w:t>2</w:t>
    </w:r>
    <w:r w:rsidRPr="007A2B9A">
      <w:t>-W</w:t>
    </w:r>
    <w:r w:rsidR="00CE5B95">
      <w:t>PT</w:t>
    </w:r>
    <w:r w:rsidR="00CB5981">
      <w:t>m</w:t>
    </w:r>
    <w:r w:rsidR="00CE5B95">
      <w:t>T</w:t>
    </w:r>
    <w:r w:rsidR="00CB5981">
      <w:t>08</w:t>
    </w:r>
    <w:r w:rsidRPr="007A2B9A">
      <w:t>-</w:t>
    </w:r>
    <w:r w:rsidR="0070507D">
      <w:t>0</w:t>
    </w:r>
    <w:r w:rsidR="00CB5981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63A63"/>
    <w:rsid w:val="0070507D"/>
    <w:rsid w:val="00740B6F"/>
    <w:rsid w:val="00770597"/>
    <w:rsid w:val="00780C0F"/>
    <w:rsid w:val="00783A0A"/>
    <w:rsid w:val="007929CA"/>
    <w:rsid w:val="007A2B9A"/>
    <w:rsid w:val="007E217F"/>
    <w:rsid w:val="00806D49"/>
    <w:rsid w:val="00905817"/>
    <w:rsid w:val="0091094A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B5981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63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24</cp:revision>
  <dcterms:created xsi:type="dcterms:W3CDTF">2021-02-19T05:13:00Z</dcterms:created>
  <dcterms:modified xsi:type="dcterms:W3CDTF">2022-01-18T05:14:00Z</dcterms:modified>
</cp:coreProperties>
</file>